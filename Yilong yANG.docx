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5BF43" w14:textId="5195DCB2" w:rsidR="00987011" w:rsidRDefault="00A27FE0">
      <w:pPr>
        <w:pStyle w:val="Name"/>
      </w:pPr>
      <w:r>
        <w:t>Yilong yANG</w:t>
      </w:r>
      <w:r w:rsidR="008D2036">
        <w:t xml:space="preserve"> (</w:t>
      </w:r>
      <w:r w:rsidR="008D2036">
        <w:rPr>
          <w:rFonts w:hint="eastAsia"/>
          <w:lang w:eastAsia="zh-CN"/>
        </w:rPr>
        <w:t>杨溢龙</w:t>
      </w:r>
      <w:r w:rsidR="008D2036">
        <w:t>)</w:t>
      </w:r>
    </w:p>
    <w:p w14:paraId="3A6ECC26" w14:textId="11E204D8" w:rsidR="00175352" w:rsidRDefault="008A57A8">
      <w:pPr>
        <w:pStyle w:val="ContactInfo"/>
      </w:pPr>
      <w:r>
        <w:t xml:space="preserve">University of Macau | PhD Candidate | </w:t>
      </w:r>
      <w:hyperlink r:id="rId7" w:history="1">
        <w:r w:rsidR="00175352" w:rsidRPr="008C1CBF">
          <w:rPr>
            <w:rStyle w:val="Hyperlink"/>
          </w:rPr>
          <w:t>yylonly@gmail.com</w:t>
        </w:r>
      </w:hyperlink>
    </w:p>
    <w:p w14:paraId="473FB560" w14:textId="479A9F67" w:rsidR="00175352" w:rsidRDefault="00175352">
      <w:pPr>
        <w:pStyle w:val="ContactInfo"/>
      </w:pPr>
      <w:r>
        <w:t>http://lab.mydreamy.net</w:t>
      </w:r>
    </w:p>
    <w:p w14:paraId="70D3DB8F" w14:textId="77777777" w:rsidR="00987011" w:rsidRDefault="007A39C3">
      <w:pPr>
        <w:pStyle w:val="Heading1"/>
      </w:pPr>
      <w:sdt>
        <w:sdtPr>
          <w:id w:val="-1715963057"/>
          <w:placeholder>
            <w:docPart w:val="E03B94ABADABEB409BB7C7D24A53861A"/>
          </w:placeholder>
          <w:temporary/>
          <w:showingPlcHdr/>
          <w15:appearance w15:val="hidden"/>
        </w:sdtPr>
        <w:sdtEndPr/>
        <w:sdtContent>
          <w:r w:rsidR="00A27FE0">
            <w:t>Education</w:t>
          </w:r>
        </w:sdtContent>
      </w:sdt>
    </w:p>
    <w:p w14:paraId="0A9B0313" w14:textId="182B0717" w:rsidR="00A27FE0" w:rsidRDefault="00A27FE0" w:rsidP="00C52D53">
      <w:pPr>
        <w:pStyle w:val="ListParagraph"/>
        <w:numPr>
          <w:ilvl w:val="0"/>
          <w:numId w:val="15"/>
        </w:numPr>
        <w:ind w:left="426"/>
      </w:pPr>
      <w:r>
        <w:t>2006.9 - 2010.6, China University of Mining and Technology, Computer Sciences and Technology, BS</w:t>
      </w:r>
      <w:r w:rsidR="001F2A11">
        <w:t>.</w:t>
      </w:r>
    </w:p>
    <w:p w14:paraId="77D1A8C5" w14:textId="4DDA647A" w:rsidR="00A27FE0" w:rsidRDefault="006E6CC4" w:rsidP="00C52D53">
      <w:pPr>
        <w:pStyle w:val="ListParagraph"/>
        <w:numPr>
          <w:ilvl w:val="0"/>
          <w:numId w:val="15"/>
        </w:numPr>
        <w:ind w:left="426"/>
      </w:pPr>
      <w:r>
        <w:t xml:space="preserve">2010.9 - 2013.6, Guizhou </w:t>
      </w:r>
      <w:r w:rsidR="00A27FE0">
        <w:t>University, Computer software and theory, MS</w:t>
      </w:r>
      <w:r w:rsidR="001F2A11">
        <w:t>.</w:t>
      </w:r>
    </w:p>
    <w:p w14:paraId="7D39394F" w14:textId="45BBC9DB" w:rsidR="00987011" w:rsidRDefault="00A27FE0" w:rsidP="00C52D53">
      <w:pPr>
        <w:pStyle w:val="ListParagraph"/>
        <w:numPr>
          <w:ilvl w:val="0"/>
          <w:numId w:val="15"/>
        </w:numPr>
        <w:ind w:left="426"/>
      </w:pPr>
      <w:r>
        <w:t>2013.9 - Present, University</w:t>
      </w:r>
      <w:r w:rsidR="004037E9">
        <w:t xml:space="preserve"> of Macau</w:t>
      </w:r>
      <w:r>
        <w:t>, Software Engineering, PhD</w:t>
      </w:r>
      <w:r w:rsidR="00AC0F65">
        <w:t xml:space="preserve"> Candidate</w:t>
      </w:r>
      <w:r w:rsidR="001F2A11">
        <w:t>.</w:t>
      </w:r>
    </w:p>
    <w:p w14:paraId="39A01E64" w14:textId="6A4158FF" w:rsidR="00987011" w:rsidRDefault="009F60C3" w:rsidP="009F60C3">
      <w:pPr>
        <w:pStyle w:val="Heading1"/>
      </w:pPr>
      <w:r w:rsidRPr="009F60C3">
        <w:t>Interested Field</w:t>
      </w:r>
    </w:p>
    <w:p w14:paraId="74B77663" w14:textId="47B28C10" w:rsidR="001D17C3" w:rsidRDefault="001D17C3" w:rsidP="001D17C3">
      <w:pPr>
        <w:pStyle w:val="ListParagraph"/>
        <w:numPr>
          <w:ilvl w:val="0"/>
          <w:numId w:val="15"/>
        </w:numPr>
        <w:ind w:left="426"/>
      </w:pPr>
      <w:r>
        <w:t>Automated Software Engineering</w:t>
      </w:r>
    </w:p>
    <w:p w14:paraId="4EE9D525" w14:textId="4066611B" w:rsidR="00A52A25" w:rsidRDefault="009F60C3" w:rsidP="00A52A25">
      <w:pPr>
        <w:pStyle w:val="ListParagraph"/>
        <w:numPr>
          <w:ilvl w:val="0"/>
          <w:numId w:val="15"/>
        </w:numPr>
        <w:ind w:left="426"/>
      </w:pPr>
      <w:r>
        <w:t>Machine Learning</w:t>
      </w:r>
    </w:p>
    <w:p w14:paraId="55B24E6E" w14:textId="1B733A38" w:rsidR="00A52A25" w:rsidRDefault="004474B2" w:rsidP="004474B2">
      <w:pPr>
        <w:pStyle w:val="Heading1"/>
        <w:rPr>
          <w:lang w:eastAsia="zh-CN"/>
        </w:rPr>
      </w:pPr>
      <w:r w:rsidRPr="004474B2">
        <w:t>Experience</w:t>
      </w:r>
    </w:p>
    <w:p w14:paraId="18FAA8CA" w14:textId="09C2B40A" w:rsidR="00995194" w:rsidRDefault="0013682B" w:rsidP="00A07891">
      <w:pPr>
        <w:pStyle w:val="ListParagraph"/>
        <w:numPr>
          <w:ilvl w:val="0"/>
          <w:numId w:val="15"/>
        </w:numPr>
        <w:ind w:left="426"/>
      </w:pPr>
      <w:r>
        <w:t>2013.1 - 2013.6.</w:t>
      </w:r>
      <w:r w:rsidR="00995194">
        <w:t xml:space="preserve"> United Nations University - International Institute for Software Technology, Fellow and System Administrator</w:t>
      </w:r>
      <w:r w:rsidR="00A07891">
        <w:t>.</w:t>
      </w:r>
    </w:p>
    <w:p w14:paraId="3338BF74" w14:textId="0EEED88C" w:rsidR="00A52A25" w:rsidRDefault="00922C56" w:rsidP="00A07891">
      <w:pPr>
        <w:pStyle w:val="ListParagraph"/>
        <w:numPr>
          <w:ilvl w:val="0"/>
          <w:numId w:val="15"/>
        </w:numPr>
        <w:ind w:left="426"/>
      </w:pPr>
      <w:r>
        <w:rPr>
          <w:rFonts w:hint="eastAsia"/>
        </w:rPr>
        <w:t>200</w:t>
      </w:r>
      <w:r>
        <w:t>8.11</w:t>
      </w:r>
      <w:r w:rsidR="00995194">
        <w:t xml:space="preserve"> -</w:t>
      </w:r>
      <w:r>
        <w:t xml:space="preserve"> 2010.12. </w:t>
      </w:r>
      <w:r w:rsidRPr="00922C56">
        <w:t>Xuzhou Surpass Lab and Guizhou WolkTech</w:t>
      </w:r>
      <w:r w:rsidRPr="00922C56">
        <w:t>‬</w:t>
      </w:r>
      <w:r>
        <w:t xml:space="preserve">. </w:t>
      </w:r>
      <w:r w:rsidR="001061B8" w:rsidRPr="001061B8">
        <w:t xml:space="preserve">Instructor </w:t>
      </w:r>
      <w:r w:rsidRPr="00922C56">
        <w:t>for Cisco and Linux Courses</w:t>
      </w:r>
      <w:r w:rsidRPr="00922C56">
        <w:t>‬</w:t>
      </w:r>
      <w:r w:rsidR="00A07891">
        <w:t>.</w:t>
      </w:r>
    </w:p>
    <w:p w14:paraId="32C054C3" w14:textId="77777777" w:rsidR="009F60C3" w:rsidRDefault="009F60C3" w:rsidP="009F60C3">
      <w:pPr>
        <w:pStyle w:val="Heading1"/>
      </w:pPr>
      <w:r w:rsidRPr="009F60C3">
        <w:t>Certificates</w:t>
      </w:r>
    </w:p>
    <w:p w14:paraId="4EA739EE" w14:textId="77977046" w:rsidR="009F60C3" w:rsidRPr="009F60C3" w:rsidRDefault="009F60C3" w:rsidP="00C52D53">
      <w:pPr>
        <w:pStyle w:val="ListParagraph"/>
        <w:numPr>
          <w:ilvl w:val="0"/>
          <w:numId w:val="15"/>
        </w:numPr>
        <w:ind w:left="426"/>
      </w:pPr>
      <w:r w:rsidRPr="009F60C3">
        <w:t>Red Hat Certified Engineer</w:t>
      </w:r>
      <w:r w:rsidR="00B44B0A">
        <w:t xml:space="preserve"> </w:t>
      </w:r>
      <w:r w:rsidRPr="009F60C3">
        <w:t>(RHCE)</w:t>
      </w:r>
    </w:p>
    <w:p w14:paraId="0D2C047C" w14:textId="7FA5D841" w:rsidR="009F60C3" w:rsidRPr="009F60C3" w:rsidRDefault="009F60C3" w:rsidP="00C52D53">
      <w:pPr>
        <w:pStyle w:val="ListParagraph"/>
        <w:numPr>
          <w:ilvl w:val="0"/>
          <w:numId w:val="15"/>
        </w:numPr>
        <w:ind w:left="426"/>
      </w:pPr>
      <w:r w:rsidRPr="009F60C3">
        <w:t>Cisco Certified Network Associate(CCNA)</w:t>
      </w:r>
    </w:p>
    <w:p w14:paraId="3C497590" w14:textId="2E568FBA" w:rsidR="009F60C3" w:rsidRDefault="009F60C3" w:rsidP="00C52D53">
      <w:pPr>
        <w:pStyle w:val="ListParagraph"/>
        <w:numPr>
          <w:ilvl w:val="0"/>
          <w:numId w:val="15"/>
        </w:numPr>
        <w:ind w:left="426"/>
      </w:pPr>
      <w:r w:rsidRPr="009F60C3">
        <w:t>Cisco Certified Network Professional (CCNP: routing, switching and QOS)</w:t>
      </w:r>
    </w:p>
    <w:p w14:paraId="22B260A8" w14:textId="53C32AEB" w:rsidR="009F60C3" w:rsidRPr="00D0605E" w:rsidRDefault="00BD18F0" w:rsidP="00C52D53">
      <w:pPr>
        <w:pStyle w:val="ListParagraph"/>
        <w:numPr>
          <w:ilvl w:val="0"/>
          <w:numId w:val="15"/>
        </w:numPr>
        <w:ind w:left="426"/>
      </w:pPr>
      <w:r>
        <w:t xml:space="preserve">Machine Learning (Coursera </w:t>
      </w:r>
      <w:r w:rsidR="000C4E89">
        <w:t>c</w:t>
      </w:r>
      <w:r>
        <w:t xml:space="preserve">ourse by </w:t>
      </w:r>
      <w:r w:rsidR="00714CFB">
        <w:t>Stanford</w:t>
      </w:r>
      <w:r>
        <w:t xml:space="preserve"> </w:t>
      </w:r>
      <w:r w:rsidR="00714CFB">
        <w:t>u</w:t>
      </w:r>
      <w:r>
        <w:t>niversity)</w:t>
      </w:r>
    </w:p>
    <w:p w14:paraId="2072E1FE" w14:textId="692FEC3A" w:rsidR="009F60C3" w:rsidRDefault="009F60C3" w:rsidP="009F60C3">
      <w:pPr>
        <w:pStyle w:val="Heading1"/>
      </w:pPr>
      <w:r w:rsidRPr="009F60C3">
        <w:t>Research Project</w:t>
      </w:r>
      <w:r>
        <w:t>s</w:t>
      </w:r>
    </w:p>
    <w:p w14:paraId="1DBD35B2" w14:textId="134BA440" w:rsidR="00C326C9" w:rsidRPr="00511DD7" w:rsidRDefault="00C326C9" w:rsidP="00F7353D">
      <w:pPr>
        <w:pStyle w:val="ListParagraph"/>
        <w:numPr>
          <w:ilvl w:val="0"/>
          <w:numId w:val="15"/>
        </w:numPr>
        <w:ind w:left="426"/>
      </w:pPr>
      <w:r w:rsidRPr="00C326C9">
        <w:t>Model-Driven Software Development from Requirement Description to Code Generation</w:t>
      </w:r>
      <w:r>
        <w:t xml:space="preserve">. FDCT </w:t>
      </w:r>
      <w:r w:rsidR="00F746B1" w:rsidRPr="00F746B1">
        <w:rPr>
          <w:lang w:val="en-GB"/>
        </w:rPr>
        <w:t>103/2015/A3</w:t>
      </w:r>
      <w:r w:rsidR="00B23CD3" w:rsidRPr="00511DD7">
        <w:t>.</w:t>
      </w:r>
      <w:r w:rsidRPr="00511DD7">
        <w:t xml:space="preserve"> </w:t>
      </w:r>
      <w:r w:rsidRPr="00511DD7">
        <w:rPr>
          <w:bCs/>
        </w:rPr>
        <w:t>(</w:t>
      </w:r>
      <w:r w:rsidR="00F746B1" w:rsidRPr="00511DD7">
        <w:rPr>
          <w:bCs/>
        </w:rPr>
        <w:t>In Progress</w:t>
      </w:r>
      <w:r w:rsidRPr="00511DD7">
        <w:rPr>
          <w:bCs/>
        </w:rPr>
        <w:t>)</w:t>
      </w:r>
    </w:p>
    <w:p w14:paraId="5818BE71" w14:textId="2FE7F3AE" w:rsidR="00BA4737" w:rsidRDefault="00756288" w:rsidP="00F7353D">
      <w:pPr>
        <w:pStyle w:val="ListParagraph"/>
        <w:numPr>
          <w:ilvl w:val="0"/>
          <w:numId w:val="15"/>
        </w:numPr>
        <w:ind w:left="426"/>
      </w:pPr>
      <w:r>
        <w:t xml:space="preserve">NSFC Project of </w:t>
      </w:r>
      <w:r w:rsidR="00BA4737">
        <w:t xml:space="preserve">Applying RUP Iterative Development in rCOS for Formal Requirement Analysis and Validation with </w:t>
      </w:r>
      <w:r w:rsidR="00E26DA8">
        <w:t>r</w:t>
      </w:r>
      <w:r w:rsidR="00BA4737">
        <w:t xml:space="preserve">eference </w:t>
      </w:r>
      <w:r w:rsidR="00E26DA8">
        <w:t>n</w:t>
      </w:r>
      <w:r w:rsidR="00BA4737">
        <w:t xml:space="preserve">umber </w:t>
      </w:r>
      <w:r w:rsidR="00C17832">
        <w:t>61562011</w:t>
      </w:r>
      <w:r w:rsidR="00B23CD3">
        <w:t>.</w:t>
      </w:r>
      <w:r w:rsidR="00C17832">
        <w:t xml:space="preserve"> </w:t>
      </w:r>
      <w:r w:rsidR="00F7353D" w:rsidRPr="00511DD7">
        <w:rPr>
          <w:bCs/>
        </w:rPr>
        <w:t>(In Progress)</w:t>
      </w:r>
    </w:p>
    <w:p w14:paraId="5B5D5241" w14:textId="7D418500" w:rsidR="00BA4737" w:rsidRDefault="00BA4737" w:rsidP="00F7353D">
      <w:pPr>
        <w:pStyle w:val="ListParagraph"/>
        <w:numPr>
          <w:ilvl w:val="0"/>
          <w:numId w:val="15"/>
        </w:numPr>
        <w:ind w:left="426"/>
      </w:pPr>
      <w:r w:rsidRPr="00BA4737">
        <w:t xml:space="preserve">Secure Architecture for Electronic Health Records (SAFEHR) with Reference Number </w:t>
      </w:r>
      <w:r>
        <w:t xml:space="preserve">FDCT </w:t>
      </w:r>
      <w:r w:rsidRPr="00BA4737">
        <w:t>018/2011/A1</w:t>
      </w:r>
      <w:r>
        <w:t>.</w:t>
      </w:r>
      <w:r w:rsidR="00F7353D">
        <w:t xml:space="preserve"> </w:t>
      </w:r>
      <w:r w:rsidR="00F7353D" w:rsidRPr="00511DD7">
        <w:rPr>
          <w:bCs/>
        </w:rPr>
        <w:t>(Accomplished)</w:t>
      </w:r>
    </w:p>
    <w:p w14:paraId="48EEB87C" w14:textId="5D5B654E" w:rsidR="00415B31" w:rsidRDefault="00415B31" w:rsidP="00BA4737">
      <w:pPr>
        <w:pStyle w:val="ListParagraph"/>
        <w:numPr>
          <w:ilvl w:val="0"/>
          <w:numId w:val="15"/>
        </w:numPr>
        <w:ind w:left="426"/>
      </w:pPr>
      <w:r>
        <w:lastRenderedPageBreak/>
        <w:t>GuiYang City Bureau of Science and Technology Plan Projects</w:t>
      </w:r>
      <w:r w:rsidR="00D120A9">
        <w:t xml:space="preserve"> </w:t>
      </w:r>
      <w:r>
        <w:t>[2011]</w:t>
      </w:r>
      <w:r w:rsidR="00D120A9">
        <w:t xml:space="preserve"> </w:t>
      </w:r>
      <w:r>
        <w:t>zhukehetong</w:t>
      </w:r>
      <w:r w:rsidR="00D120A9">
        <w:t xml:space="preserve"> </w:t>
      </w:r>
      <w:r>
        <w:t xml:space="preserve">2011201da-4-2: Design and Implementation of multi-area and multi-domain cloud communication and data acquisition model. </w:t>
      </w:r>
      <w:r w:rsidRPr="00511DD7">
        <w:t>(</w:t>
      </w:r>
      <w:r w:rsidR="00D120A9" w:rsidRPr="00511DD7">
        <w:t>Principal Investigator</w:t>
      </w:r>
      <w:r w:rsidR="00E37CC1" w:rsidRPr="00511DD7">
        <w:t xml:space="preserve">, </w:t>
      </w:r>
      <w:r w:rsidR="00E37CC1" w:rsidRPr="00511DD7">
        <w:rPr>
          <w:bCs/>
        </w:rPr>
        <w:t>Accomplished</w:t>
      </w:r>
      <w:r w:rsidRPr="00511DD7">
        <w:t>)</w:t>
      </w:r>
    </w:p>
    <w:p w14:paraId="0928532E" w14:textId="2AC8D428" w:rsidR="00415B31" w:rsidRDefault="00415B31" w:rsidP="00BA4737">
      <w:pPr>
        <w:pStyle w:val="ListParagraph"/>
        <w:numPr>
          <w:ilvl w:val="0"/>
          <w:numId w:val="15"/>
        </w:numPr>
        <w:ind w:left="426"/>
      </w:pPr>
      <w:r>
        <w:t xml:space="preserve">Innovation Fund of Guizhou </w:t>
      </w:r>
      <w:proofErr w:type="gramStart"/>
      <w:r>
        <w:t>University[</w:t>
      </w:r>
      <w:proofErr w:type="gramEnd"/>
      <w:r>
        <w:t>20</w:t>
      </w:r>
      <w:r w:rsidR="000F710F">
        <w:t>12]ligong2012036: Research and I</w:t>
      </w:r>
      <w:r>
        <w:t>mplementation of Trusted and Intelligent Cloud Service Component Model</w:t>
      </w:r>
      <w:r w:rsidR="00924AB4">
        <w:t xml:space="preserve">. </w:t>
      </w:r>
      <w:r>
        <w:t xml:space="preserve"> </w:t>
      </w:r>
      <w:r w:rsidRPr="00511DD7">
        <w:t>(</w:t>
      </w:r>
      <w:r w:rsidR="00D120A9" w:rsidRPr="00511DD7">
        <w:t>Principal Investigator</w:t>
      </w:r>
      <w:r w:rsidR="00E37CC1" w:rsidRPr="00511DD7">
        <w:t xml:space="preserve">, </w:t>
      </w:r>
      <w:r w:rsidR="00E37CC1" w:rsidRPr="00511DD7">
        <w:rPr>
          <w:bCs/>
        </w:rPr>
        <w:t>Accomplished</w:t>
      </w:r>
      <w:r w:rsidRPr="00511DD7">
        <w:t>)</w:t>
      </w:r>
    </w:p>
    <w:p w14:paraId="224074D9" w14:textId="77777777" w:rsidR="00415B31" w:rsidRPr="00415B31" w:rsidRDefault="00415B31" w:rsidP="00415B31"/>
    <w:p w14:paraId="39B29430" w14:textId="7CC63997" w:rsidR="008909CE" w:rsidRDefault="008909CE" w:rsidP="009F60C3">
      <w:pPr>
        <w:rPr>
          <w:rFonts w:asciiTheme="majorHAnsi" w:hAnsiTheme="majorHAnsi"/>
          <w:b/>
          <w:spacing w:val="21"/>
          <w:sz w:val="26"/>
        </w:rPr>
      </w:pPr>
      <w:r>
        <w:rPr>
          <w:rFonts w:asciiTheme="majorHAnsi" w:hAnsiTheme="majorHAnsi"/>
          <w:b/>
          <w:spacing w:val="21"/>
          <w:sz w:val="26"/>
        </w:rPr>
        <w:t>Publications</w:t>
      </w:r>
    </w:p>
    <w:p w14:paraId="7399295E" w14:textId="6E92E46E" w:rsidR="00BF3B91" w:rsidRPr="00BF3B91" w:rsidRDefault="00755468" w:rsidP="00BF3B91">
      <w:pPr>
        <w:pStyle w:val="ListParagraph"/>
        <w:numPr>
          <w:ilvl w:val="0"/>
          <w:numId w:val="15"/>
        </w:numPr>
        <w:ind w:left="426"/>
        <w:rPr>
          <w:lang w:val="en-GB"/>
        </w:rPr>
      </w:pPr>
      <w:r>
        <w:rPr>
          <w:lang w:val="en-GB"/>
        </w:rPr>
        <w:t xml:space="preserve">Nafees Qamar, Yilong Yang, Andras Nadas, </w:t>
      </w:r>
      <w:r w:rsidR="00BF3B91" w:rsidRPr="00BF3B91">
        <w:rPr>
          <w:lang w:val="en-GB"/>
        </w:rPr>
        <w:t>Zhiming Liu</w:t>
      </w:r>
      <w:r w:rsidR="00BF3B91">
        <w:rPr>
          <w:lang w:val="en-GB"/>
        </w:rPr>
        <w:t xml:space="preserve">. </w:t>
      </w:r>
      <w:r w:rsidR="00BF3B91" w:rsidRPr="00BF3B91">
        <w:rPr>
          <w:lang w:val="en-GB"/>
        </w:rPr>
        <w:t>Querying Medical Da</w:t>
      </w:r>
      <w:r w:rsidR="00BF3B91">
        <w:rPr>
          <w:lang w:val="en-GB"/>
        </w:rPr>
        <w:t xml:space="preserve">tasets While Preserving Privacy. </w:t>
      </w:r>
      <w:r w:rsidR="00BF3B91" w:rsidRPr="00BF3B91">
        <w:rPr>
          <w:lang w:val="en-GB"/>
        </w:rPr>
        <w:t>Procedia Computer Science</w:t>
      </w:r>
      <w:r w:rsidR="00BF3B91">
        <w:rPr>
          <w:lang w:val="en-GB"/>
        </w:rPr>
        <w:t xml:space="preserve">. </w:t>
      </w:r>
      <w:r w:rsidR="00BF3B91" w:rsidRPr="00BF3B91">
        <w:rPr>
          <w:lang w:val="en-GB"/>
        </w:rPr>
        <w:t>2016, 98, 324 - 331</w:t>
      </w:r>
    </w:p>
    <w:p w14:paraId="09BE379E" w14:textId="67C53CB8" w:rsidR="0088410B" w:rsidRDefault="009963E3" w:rsidP="0071135C">
      <w:pPr>
        <w:pStyle w:val="ListParagraph"/>
        <w:numPr>
          <w:ilvl w:val="0"/>
          <w:numId w:val="15"/>
        </w:numPr>
        <w:ind w:left="426"/>
      </w:pPr>
      <w:r>
        <w:t xml:space="preserve">Weiru </w:t>
      </w:r>
      <w:proofErr w:type="gramStart"/>
      <w:r>
        <w:t>Wang,  Chi</w:t>
      </w:r>
      <w:proofErr w:type="gramEnd"/>
      <w:r>
        <w:t xml:space="preserve"> Man Vong, Yilong Yang, </w:t>
      </w:r>
      <w:r w:rsidR="0088410B" w:rsidRPr="0088410B">
        <w:t>Pak-Kin Wong</w:t>
      </w:r>
      <w:r w:rsidR="0088410B">
        <w:t xml:space="preserve">. </w:t>
      </w:r>
      <w:r w:rsidR="0088410B" w:rsidRPr="0088410B">
        <w:t>Encrypted image classification based on multilayer extreme learning machine</w:t>
      </w:r>
      <w:r w:rsidR="0088410B">
        <w:t xml:space="preserve">. </w:t>
      </w:r>
      <w:r w:rsidR="0088410B" w:rsidRPr="0088410B">
        <w:t>Multidimensional Systems and Signal Processing</w:t>
      </w:r>
      <w:r w:rsidR="00727073">
        <w:t xml:space="preserve">. </w:t>
      </w:r>
      <w:r w:rsidR="00727073" w:rsidRPr="00727073">
        <w:t>pp 1-15, 2016.</w:t>
      </w:r>
    </w:p>
    <w:p w14:paraId="1CF1395F" w14:textId="0043B63D" w:rsidR="003176BA" w:rsidRDefault="003176BA" w:rsidP="002B3718">
      <w:pPr>
        <w:pStyle w:val="ListParagraph"/>
        <w:numPr>
          <w:ilvl w:val="0"/>
          <w:numId w:val="15"/>
        </w:numPr>
        <w:ind w:left="426"/>
      </w:pPr>
      <w:r w:rsidRPr="003176BA">
        <w:t>Yilong</w:t>
      </w:r>
      <w:r w:rsidR="00C85910">
        <w:t xml:space="preserve"> Yang</w:t>
      </w:r>
      <w:r w:rsidRPr="003176BA">
        <w:t>, Jin</w:t>
      </w:r>
      <w:bookmarkStart w:id="0" w:name="_GoBack"/>
      <w:bookmarkEnd w:id="0"/>
      <w:r w:rsidRPr="003176BA">
        <w:t>g Yang</w:t>
      </w:r>
      <w:r w:rsidR="00F104AB">
        <w:t xml:space="preserve">, Xiaoshan Li, and Weiru Wang.  </w:t>
      </w:r>
      <w:r w:rsidRPr="003176BA">
        <w:t>An integrated framework for semantic service compositio</w:t>
      </w:r>
      <w:r w:rsidR="00F104AB">
        <w:t xml:space="preserve">n using answer set programming. </w:t>
      </w:r>
      <w:r w:rsidRPr="003176BA">
        <w:t xml:space="preserve"> </w:t>
      </w:r>
      <w:r w:rsidRPr="001A15F9">
        <w:rPr>
          <w:iCs/>
        </w:rPr>
        <w:t>International Journal of Web Services Research (IJWSR)</w:t>
      </w:r>
      <w:r w:rsidRPr="003176BA">
        <w:t xml:space="preserve"> 11, no. 4 (2014): 47-61.</w:t>
      </w:r>
    </w:p>
    <w:p w14:paraId="06F7979E" w14:textId="5D1CF4BB" w:rsidR="002B3718" w:rsidRPr="002B3718" w:rsidRDefault="00011181" w:rsidP="002B3718">
      <w:pPr>
        <w:pStyle w:val="ListParagraph"/>
        <w:numPr>
          <w:ilvl w:val="0"/>
          <w:numId w:val="15"/>
        </w:numPr>
        <w:ind w:left="426"/>
      </w:pPr>
      <w:r>
        <w:t>Yilong Yang</w:t>
      </w:r>
      <w:r w:rsidR="002B3718" w:rsidRPr="002B3718">
        <w:t xml:space="preserve">, </w:t>
      </w:r>
      <w:r>
        <w:t>Weiru Wang</w:t>
      </w:r>
      <w:r w:rsidR="002B3718" w:rsidRPr="002B3718">
        <w:t>, Yang Jing.</w:t>
      </w:r>
      <w:r>
        <w:t xml:space="preserve"> </w:t>
      </w:r>
      <w:r w:rsidR="002B3718" w:rsidRPr="002B3718">
        <w:t>Survey of Web Service Composition based on Genetic Algorithm. Computer and Digital Engineering.</w:t>
      </w:r>
      <w:r w:rsidR="00BA1D74">
        <w:t xml:space="preserve"> </w:t>
      </w:r>
      <w:r w:rsidR="005F5D97">
        <w:t>2012(07).</w:t>
      </w:r>
    </w:p>
    <w:p w14:paraId="1826F805" w14:textId="40BF1476" w:rsidR="002B3718" w:rsidRDefault="002B3718" w:rsidP="002B3718">
      <w:pPr>
        <w:pStyle w:val="ListParagraph"/>
        <w:numPr>
          <w:ilvl w:val="0"/>
          <w:numId w:val="15"/>
        </w:numPr>
        <w:ind w:left="426"/>
      </w:pPr>
      <w:r w:rsidRPr="002B3718">
        <w:t>Ning Jin, Yilong Yang, Guoyong Duan and Jing Yang. Research of Completeness and Consistency Verification on Requirement Model. ATISR</w:t>
      </w:r>
      <w:r w:rsidR="00714EDA">
        <w:t xml:space="preserve"> </w:t>
      </w:r>
      <w:r w:rsidRPr="002B3718">
        <w:t>2012</w:t>
      </w:r>
      <w:r w:rsidR="00BC797A">
        <w:t>.</w:t>
      </w:r>
      <w:r w:rsidRPr="002B3718">
        <w:rPr>
          <w:rFonts w:eastAsiaTheme="minorHAnsi"/>
        </w:rPr>
        <w:t> </w:t>
      </w:r>
    </w:p>
    <w:p w14:paraId="63803428" w14:textId="7D80CAAE" w:rsidR="002B3718" w:rsidRDefault="002B3718" w:rsidP="002B3718">
      <w:pPr>
        <w:pStyle w:val="ListParagraph"/>
        <w:numPr>
          <w:ilvl w:val="0"/>
          <w:numId w:val="15"/>
        </w:numPr>
        <w:ind w:left="426"/>
      </w:pPr>
      <w:r w:rsidRPr="002B3718">
        <w:t>(Book)Jing Yang, Hua Yang, Yilong Yang, Guoyong Duan, Hao Zhu, Song Yang. Formal semantics of programming languages</w:t>
      </w:r>
      <w:r w:rsidR="00BC797A">
        <w:t>. Nanjing University Press.</w:t>
      </w:r>
      <w:r w:rsidR="00714EDA">
        <w:t xml:space="preserve"> </w:t>
      </w:r>
      <w:r w:rsidR="00BC797A">
        <w:t>2012.</w:t>
      </w:r>
    </w:p>
    <w:p w14:paraId="003F355C" w14:textId="1D638D53" w:rsidR="00BC797A" w:rsidRDefault="00BC797A" w:rsidP="00BC797A">
      <w:pPr>
        <w:pStyle w:val="ListParagraph"/>
        <w:numPr>
          <w:ilvl w:val="0"/>
          <w:numId w:val="15"/>
        </w:numPr>
        <w:ind w:left="426"/>
      </w:pPr>
      <w:r w:rsidRPr="002B3718">
        <w:t>Guoyong Duan, Jing Yang, Yil</w:t>
      </w:r>
      <w:r>
        <w:t>ong Yang. Content-Based Image Retrieval Research. ICPST</w:t>
      </w:r>
      <w:r w:rsidR="006850AF">
        <w:t xml:space="preserve"> </w:t>
      </w:r>
      <w:r>
        <w:t>2011.</w:t>
      </w:r>
    </w:p>
    <w:p w14:paraId="3D9D2CD4" w14:textId="05150FE6" w:rsidR="00124A73" w:rsidRPr="002B3718" w:rsidRDefault="00124A73" w:rsidP="00124A73">
      <w:pPr>
        <w:pStyle w:val="ListParagraph"/>
        <w:numPr>
          <w:ilvl w:val="0"/>
          <w:numId w:val="15"/>
        </w:numPr>
        <w:ind w:left="426"/>
      </w:pPr>
      <w:r w:rsidRPr="002B3718">
        <w:t>Yilong Yang, Jing Yang. Design and Implementation of a multi-area distributed crawler based on Skipnet-YL network. PACCS</w:t>
      </w:r>
      <w:r>
        <w:t xml:space="preserve"> </w:t>
      </w:r>
      <w:r w:rsidRPr="002B3718">
        <w:t>2011</w:t>
      </w:r>
      <w:r>
        <w:t>.</w:t>
      </w:r>
    </w:p>
    <w:p w14:paraId="12EBD7E5" w14:textId="77777777" w:rsidR="008909CE" w:rsidRDefault="008909CE" w:rsidP="009F60C3">
      <w:pPr>
        <w:rPr>
          <w:rFonts w:asciiTheme="majorHAnsi" w:hAnsiTheme="majorHAnsi"/>
          <w:b/>
          <w:spacing w:val="21"/>
          <w:sz w:val="26"/>
        </w:rPr>
      </w:pPr>
    </w:p>
    <w:p w14:paraId="30A462CB" w14:textId="71E7495C" w:rsidR="009F60C3" w:rsidRDefault="009F60C3" w:rsidP="009F60C3">
      <w:r w:rsidRPr="009F60C3">
        <w:rPr>
          <w:rFonts w:asciiTheme="majorHAnsi" w:hAnsiTheme="majorHAnsi"/>
          <w:b/>
          <w:spacing w:val="21"/>
          <w:sz w:val="26"/>
        </w:rPr>
        <w:t>Engineering Project</w:t>
      </w:r>
      <w:r>
        <w:rPr>
          <w:rFonts w:asciiTheme="majorHAnsi" w:hAnsiTheme="majorHAnsi"/>
          <w:b/>
          <w:spacing w:val="21"/>
          <w:sz w:val="26"/>
        </w:rPr>
        <w:t>s</w:t>
      </w:r>
    </w:p>
    <w:p w14:paraId="1BE88741" w14:textId="39E547AF" w:rsidR="00B910EA" w:rsidRDefault="00B910EA" w:rsidP="00F33C6D">
      <w:pPr>
        <w:pStyle w:val="ListParagraph"/>
        <w:numPr>
          <w:ilvl w:val="0"/>
          <w:numId w:val="15"/>
        </w:numPr>
        <w:ind w:left="426"/>
      </w:pPr>
      <w:r>
        <w:t xml:space="preserve">2015.09 - 2016.08 </w:t>
      </w:r>
      <w:r w:rsidRPr="00B910EA">
        <w:t>Privacy-Preserving Distributed EHR Sharing System</w:t>
      </w:r>
    </w:p>
    <w:p w14:paraId="5800126D" w14:textId="4985C2B0" w:rsidR="00477900" w:rsidRDefault="00477900" w:rsidP="00F33C6D">
      <w:pPr>
        <w:pStyle w:val="ListParagraph"/>
        <w:numPr>
          <w:ilvl w:val="0"/>
          <w:numId w:val="15"/>
        </w:numPr>
        <w:ind w:left="426"/>
      </w:pPr>
      <w:r>
        <w:t>2014.09 - 2015.</w:t>
      </w:r>
      <w:r w:rsidR="00B910EA">
        <w:t>08</w:t>
      </w:r>
      <w:r>
        <w:t xml:space="preserve"> </w:t>
      </w:r>
      <w:r w:rsidRPr="00477900">
        <w:t>Traditional Chinese Prescription Process, Analysis and Prediction</w:t>
      </w:r>
    </w:p>
    <w:p w14:paraId="59E441B6" w14:textId="4129D0DF" w:rsidR="00D26C06" w:rsidRDefault="003120BC" w:rsidP="00F33C6D">
      <w:pPr>
        <w:pStyle w:val="ListParagraph"/>
        <w:numPr>
          <w:ilvl w:val="0"/>
          <w:numId w:val="15"/>
        </w:numPr>
        <w:ind w:left="426"/>
      </w:pPr>
      <w:r>
        <w:t xml:space="preserve">2013.08 - 2014.08 </w:t>
      </w:r>
      <w:r w:rsidR="00D26C06" w:rsidRPr="00D26C06">
        <w:t>Service-oriented EHR Sharing System</w:t>
      </w:r>
    </w:p>
    <w:p w14:paraId="1D02E02D" w14:textId="77777777" w:rsidR="00F33C6D" w:rsidRDefault="00F33C6D" w:rsidP="00F33C6D">
      <w:pPr>
        <w:pStyle w:val="ListParagraph"/>
        <w:numPr>
          <w:ilvl w:val="0"/>
          <w:numId w:val="15"/>
        </w:numPr>
        <w:ind w:left="426"/>
      </w:pPr>
      <w:r w:rsidRPr="00F33C6D">
        <w:t xml:space="preserve">2013.06 - 2013.07 Use Case Automated Generation by Z notation- ZtoZ3 Compile. </w:t>
      </w:r>
    </w:p>
    <w:p w14:paraId="21172CE3" w14:textId="7EC504C7" w:rsidR="00F33C6D" w:rsidRPr="00F33C6D" w:rsidRDefault="00F33C6D" w:rsidP="00F33C6D">
      <w:pPr>
        <w:pStyle w:val="ListParagraph"/>
        <w:numPr>
          <w:ilvl w:val="0"/>
          <w:numId w:val="15"/>
        </w:numPr>
        <w:ind w:left="426"/>
      </w:pPr>
      <w:r w:rsidRPr="00F33C6D">
        <w:t xml:space="preserve">2013.01 - 2013.05 </w:t>
      </w:r>
      <w:r w:rsidR="006A0533">
        <w:t xml:space="preserve">Ontology </w:t>
      </w:r>
      <w:r w:rsidRPr="00F33C6D">
        <w:t xml:space="preserve">EHR </w:t>
      </w:r>
      <w:r w:rsidR="00E976A8">
        <w:t xml:space="preserve">Sharing </w:t>
      </w:r>
      <w:r w:rsidRPr="00F33C6D">
        <w:t xml:space="preserve">System. </w:t>
      </w:r>
    </w:p>
    <w:p w14:paraId="5BC6B043" w14:textId="4C8C9DC5" w:rsidR="00F33C6D" w:rsidRDefault="0091485D" w:rsidP="00F33C6D">
      <w:pPr>
        <w:pStyle w:val="ListParagraph"/>
        <w:numPr>
          <w:ilvl w:val="0"/>
          <w:numId w:val="15"/>
        </w:numPr>
        <w:ind w:left="426"/>
      </w:pPr>
      <w:r>
        <w:t>2013.01 - 2013.05 GitL</w:t>
      </w:r>
      <w:r w:rsidR="00F33C6D" w:rsidRPr="00F33C6D">
        <w:t>ab</w:t>
      </w:r>
      <w:r w:rsidR="009016AF">
        <w:t xml:space="preserve"> </w:t>
      </w:r>
      <w:r w:rsidR="00F33C6D" w:rsidRPr="00F33C6D">
        <w:t>and Immigrate UNU-IIST`s System to Fiber.</w:t>
      </w:r>
      <w:r w:rsidR="00F33C6D" w:rsidRPr="00F33C6D">
        <w:rPr>
          <w:rFonts w:ascii="MS Mincho" w:eastAsia="MS Mincho" w:hAnsi="MS Mincho" w:cs="MS Mincho"/>
        </w:rPr>
        <w:t> </w:t>
      </w:r>
    </w:p>
    <w:p w14:paraId="67F8D133" w14:textId="77777777" w:rsidR="00F33C6D" w:rsidRDefault="00F33C6D" w:rsidP="00F33C6D">
      <w:pPr>
        <w:pStyle w:val="ListParagraph"/>
        <w:numPr>
          <w:ilvl w:val="0"/>
          <w:numId w:val="15"/>
        </w:numPr>
        <w:ind w:left="426"/>
      </w:pPr>
      <w:r w:rsidRPr="00F33C6D">
        <w:t>2011.09 - 2011.11 Mobile Security Partner. (Team Leader)</w:t>
      </w:r>
      <w:r w:rsidRPr="00F33C6D">
        <w:rPr>
          <w:rFonts w:eastAsiaTheme="minorHAnsi"/>
        </w:rPr>
        <w:t> </w:t>
      </w:r>
    </w:p>
    <w:p w14:paraId="42006EC4" w14:textId="1AAFA1E7" w:rsidR="00F33C6D" w:rsidRDefault="00F33C6D" w:rsidP="00F33C6D">
      <w:pPr>
        <w:pStyle w:val="ListParagraph"/>
        <w:numPr>
          <w:ilvl w:val="0"/>
          <w:numId w:val="15"/>
        </w:numPr>
        <w:ind w:left="426"/>
      </w:pPr>
      <w:r w:rsidRPr="00F33C6D">
        <w:t>2010.01 - 2010.06 Design and Implementation of a multi-area di</w:t>
      </w:r>
      <w:r w:rsidR="007E3EDE">
        <w:t>stributed crawler based on SkipN</w:t>
      </w:r>
      <w:r w:rsidRPr="00F33C6D">
        <w:t>et-YL network.</w:t>
      </w:r>
      <w:r w:rsidRPr="00F33C6D">
        <w:rPr>
          <w:rFonts w:eastAsiaTheme="minorHAnsi"/>
        </w:rPr>
        <w:t> </w:t>
      </w:r>
    </w:p>
    <w:p w14:paraId="73730A26" w14:textId="77777777" w:rsidR="00F33C6D" w:rsidRDefault="00F33C6D" w:rsidP="00F33C6D">
      <w:pPr>
        <w:pStyle w:val="ListParagraph"/>
        <w:numPr>
          <w:ilvl w:val="0"/>
          <w:numId w:val="15"/>
        </w:numPr>
        <w:ind w:left="426"/>
      </w:pPr>
      <w:r w:rsidRPr="00F33C6D">
        <w:t>2009.11 - 2010.01 Design and Implementation of enterprise network based on Screened Subnet Architecture. (Team Leader)</w:t>
      </w:r>
      <w:r w:rsidRPr="00F33C6D">
        <w:rPr>
          <w:rFonts w:eastAsiaTheme="minorHAnsi"/>
        </w:rPr>
        <w:t> </w:t>
      </w:r>
    </w:p>
    <w:p w14:paraId="3E6EFFB4" w14:textId="77777777" w:rsidR="00F33C6D" w:rsidRDefault="00F33C6D" w:rsidP="00F33C6D">
      <w:pPr>
        <w:pStyle w:val="ListParagraph"/>
        <w:numPr>
          <w:ilvl w:val="0"/>
          <w:numId w:val="15"/>
        </w:numPr>
        <w:ind w:left="426"/>
      </w:pPr>
      <w:r w:rsidRPr="00F33C6D">
        <w:t>2009.03 - 2009.06 Online examination system. (Team Leader)</w:t>
      </w:r>
      <w:r w:rsidRPr="00F33C6D">
        <w:rPr>
          <w:rFonts w:eastAsiaTheme="minorHAnsi"/>
        </w:rPr>
        <w:t> </w:t>
      </w:r>
    </w:p>
    <w:p w14:paraId="171B0BB5" w14:textId="77777777" w:rsidR="00F33C6D" w:rsidRDefault="00F33C6D" w:rsidP="00F33C6D">
      <w:pPr>
        <w:pStyle w:val="ListParagraph"/>
        <w:numPr>
          <w:ilvl w:val="0"/>
          <w:numId w:val="15"/>
        </w:numPr>
        <w:ind w:left="426"/>
      </w:pPr>
      <w:r w:rsidRPr="00F33C6D">
        <w:lastRenderedPageBreak/>
        <w:t>2009.04 - 2009.07 Full Text Search Engine. (Independent Development)</w:t>
      </w:r>
      <w:r w:rsidRPr="00F33C6D">
        <w:rPr>
          <w:rFonts w:eastAsiaTheme="minorHAnsi"/>
        </w:rPr>
        <w:t> </w:t>
      </w:r>
    </w:p>
    <w:p w14:paraId="3475F95F" w14:textId="77777777" w:rsidR="00F33C6D" w:rsidRDefault="00F33C6D" w:rsidP="00F33C6D">
      <w:pPr>
        <w:pStyle w:val="ListParagraph"/>
        <w:numPr>
          <w:ilvl w:val="0"/>
          <w:numId w:val="15"/>
        </w:numPr>
        <w:ind w:left="426"/>
      </w:pPr>
      <w:r w:rsidRPr="00F33C6D">
        <w:t xml:space="preserve">2009.04 - 2009.06 Based on the multilevel security password encryption software. (cooperative development) </w:t>
      </w:r>
    </w:p>
    <w:p w14:paraId="076EC71B" w14:textId="77777777" w:rsidR="00F33C6D" w:rsidRDefault="00F33C6D" w:rsidP="00F33C6D">
      <w:pPr>
        <w:pStyle w:val="ListParagraph"/>
        <w:numPr>
          <w:ilvl w:val="0"/>
          <w:numId w:val="15"/>
        </w:numPr>
        <w:ind w:left="426"/>
      </w:pPr>
      <w:r w:rsidRPr="00F33C6D">
        <w:t>2008.03 - 2008.06 Traffic light system. (Team Leader)</w:t>
      </w:r>
      <w:r w:rsidRPr="00F33C6D">
        <w:rPr>
          <w:rFonts w:eastAsiaTheme="minorHAnsi"/>
        </w:rPr>
        <w:t> </w:t>
      </w:r>
    </w:p>
    <w:p w14:paraId="0685EC03" w14:textId="538D6658" w:rsidR="00F33C6D" w:rsidRDefault="00F33C6D" w:rsidP="00F33C6D">
      <w:pPr>
        <w:pStyle w:val="ListParagraph"/>
        <w:numPr>
          <w:ilvl w:val="0"/>
          <w:numId w:val="15"/>
        </w:numPr>
        <w:ind w:left="426"/>
      </w:pPr>
      <w:r w:rsidRPr="00F33C6D">
        <w:t xml:space="preserve">2007.07 - 2008.07 P2P </w:t>
      </w:r>
      <w:r w:rsidR="0091485D" w:rsidRPr="00F33C6D">
        <w:t>protocol</w:t>
      </w:r>
      <w:r w:rsidRPr="00F33C6D">
        <w:t xml:space="preserve"> simulation and load balance. (Team Leader)</w:t>
      </w:r>
      <w:r w:rsidRPr="00F33C6D">
        <w:rPr>
          <w:rFonts w:eastAsiaTheme="minorHAnsi"/>
        </w:rPr>
        <w:t> </w:t>
      </w:r>
    </w:p>
    <w:p w14:paraId="446EF28A" w14:textId="14E3B07C" w:rsidR="00987011" w:rsidRDefault="00F33C6D" w:rsidP="00D93C33">
      <w:pPr>
        <w:pStyle w:val="ListParagraph"/>
        <w:numPr>
          <w:ilvl w:val="0"/>
          <w:numId w:val="15"/>
        </w:numPr>
        <w:ind w:left="426"/>
      </w:pPr>
      <w:r w:rsidRPr="00F33C6D">
        <w:t xml:space="preserve">2007.06 - 2007-07 Implementation of load balance between server and switch. (Independent Development) </w:t>
      </w:r>
    </w:p>
    <w:sectPr w:rsidR="00987011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01B1C" w14:textId="77777777" w:rsidR="007A39C3" w:rsidRDefault="007A39C3">
      <w:pPr>
        <w:spacing w:after="0" w:line="240" w:lineRule="auto"/>
      </w:pPr>
      <w:r>
        <w:separator/>
      </w:r>
    </w:p>
  </w:endnote>
  <w:endnote w:type="continuationSeparator" w:id="0">
    <w:p w14:paraId="7ADCC72C" w14:textId="77777777" w:rsidR="007A39C3" w:rsidRDefault="007A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37A1C6" w14:textId="77777777" w:rsidR="00987011" w:rsidRDefault="005361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5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15E27" w14:textId="77777777" w:rsidR="007A39C3" w:rsidRDefault="007A39C3">
      <w:pPr>
        <w:spacing w:after="0" w:line="240" w:lineRule="auto"/>
      </w:pPr>
      <w:r>
        <w:separator/>
      </w:r>
    </w:p>
  </w:footnote>
  <w:footnote w:type="continuationSeparator" w:id="0">
    <w:p w14:paraId="1150C60D" w14:textId="77777777" w:rsidR="007A39C3" w:rsidRDefault="007A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9EE35" w14:textId="77777777" w:rsidR="00987011" w:rsidRDefault="005361E5">
    <w:pPr>
      <w:pStyle w:val="Header"/>
    </w:pPr>
    <w:r>
      <w:rPr>
        <w:noProof/>
        <w:lang w:val="en-GB" w:eastAsia="zh-C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A4FC43B" wp14:editId="5127DFC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8D0CB8A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557B4" w14:textId="77777777" w:rsidR="00987011" w:rsidRDefault="005361E5">
    <w:pPr>
      <w:pStyle w:val="Header"/>
    </w:pPr>
    <w:r>
      <w:rPr>
        <w:noProof/>
        <w:lang w:val="en-GB" w:eastAsia="zh-C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1C1A98C" wp14:editId="7D920CD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A84FDDA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47521EE"/>
    <w:multiLevelType w:val="hybridMultilevel"/>
    <w:tmpl w:val="CC62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C20373"/>
    <w:multiLevelType w:val="hybridMultilevel"/>
    <w:tmpl w:val="252C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871B5"/>
    <w:multiLevelType w:val="hybridMultilevel"/>
    <w:tmpl w:val="0722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A04D73"/>
    <w:multiLevelType w:val="hybridMultilevel"/>
    <w:tmpl w:val="EC46C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DE1C03"/>
    <w:multiLevelType w:val="hybridMultilevel"/>
    <w:tmpl w:val="A5180B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68098B"/>
    <w:multiLevelType w:val="hybridMultilevel"/>
    <w:tmpl w:val="931C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5"/>
  </w:num>
  <w:num w:numId="14">
    <w:abstractNumId w:val="14"/>
  </w:num>
  <w:num w:numId="15">
    <w:abstractNumId w:val="13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E0"/>
    <w:rsid w:val="00011181"/>
    <w:rsid w:val="00044177"/>
    <w:rsid w:val="00063D83"/>
    <w:rsid w:val="00097FEB"/>
    <w:rsid w:val="000A48B1"/>
    <w:rsid w:val="000C4E89"/>
    <w:rsid w:val="000E6B32"/>
    <w:rsid w:val="000F710F"/>
    <w:rsid w:val="001061B8"/>
    <w:rsid w:val="00124A73"/>
    <w:rsid w:val="0013682B"/>
    <w:rsid w:val="00175352"/>
    <w:rsid w:val="0018379B"/>
    <w:rsid w:val="001A15F9"/>
    <w:rsid w:val="001B30B0"/>
    <w:rsid w:val="001D17C3"/>
    <w:rsid w:val="001F2A11"/>
    <w:rsid w:val="00240A0D"/>
    <w:rsid w:val="00254F12"/>
    <w:rsid w:val="002568A9"/>
    <w:rsid w:val="002572F2"/>
    <w:rsid w:val="0027226D"/>
    <w:rsid w:val="002810D5"/>
    <w:rsid w:val="002B3718"/>
    <w:rsid w:val="002D2796"/>
    <w:rsid w:val="003120BC"/>
    <w:rsid w:val="00314E86"/>
    <w:rsid w:val="003176BA"/>
    <w:rsid w:val="00337379"/>
    <w:rsid w:val="003645D6"/>
    <w:rsid w:val="003A6969"/>
    <w:rsid w:val="003B1D80"/>
    <w:rsid w:val="003C6A81"/>
    <w:rsid w:val="004037E9"/>
    <w:rsid w:val="00415B31"/>
    <w:rsid w:val="004474B2"/>
    <w:rsid w:val="00477900"/>
    <w:rsid w:val="004A16DC"/>
    <w:rsid w:val="004F207B"/>
    <w:rsid w:val="00510020"/>
    <w:rsid w:val="00511DD7"/>
    <w:rsid w:val="00535ADC"/>
    <w:rsid w:val="005361E5"/>
    <w:rsid w:val="005919A6"/>
    <w:rsid w:val="0059783A"/>
    <w:rsid w:val="005F5D97"/>
    <w:rsid w:val="00623364"/>
    <w:rsid w:val="006319EA"/>
    <w:rsid w:val="00650F9F"/>
    <w:rsid w:val="0065747A"/>
    <w:rsid w:val="006700AB"/>
    <w:rsid w:val="006850AF"/>
    <w:rsid w:val="006A0533"/>
    <w:rsid w:val="006D7AEC"/>
    <w:rsid w:val="006E1D47"/>
    <w:rsid w:val="006E6CC4"/>
    <w:rsid w:val="00701271"/>
    <w:rsid w:val="00704BF2"/>
    <w:rsid w:val="0071135C"/>
    <w:rsid w:val="00714CFB"/>
    <w:rsid w:val="00714EDA"/>
    <w:rsid w:val="00727073"/>
    <w:rsid w:val="00755468"/>
    <w:rsid w:val="00756288"/>
    <w:rsid w:val="00763C89"/>
    <w:rsid w:val="00780F53"/>
    <w:rsid w:val="00794338"/>
    <w:rsid w:val="007A39C3"/>
    <w:rsid w:val="007E3EDE"/>
    <w:rsid w:val="00850C2C"/>
    <w:rsid w:val="008717E3"/>
    <w:rsid w:val="0088410B"/>
    <w:rsid w:val="008909CE"/>
    <w:rsid w:val="008A0E3B"/>
    <w:rsid w:val="008A57A8"/>
    <w:rsid w:val="008C7FE6"/>
    <w:rsid w:val="008D2036"/>
    <w:rsid w:val="008E20F7"/>
    <w:rsid w:val="009016AF"/>
    <w:rsid w:val="0090299D"/>
    <w:rsid w:val="0091485D"/>
    <w:rsid w:val="00922C56"/>
    <w:rsid w:val="00924AB4"/>
    <w:rsid w:val="009365FA"/>
    <w:rsid w:val="00961CB2"/>
    <w:rsid w:val="009649AC"/>
    <w:rsid w:val="00974868"/>
    <w:rsid w:val="00982ADD"/>
    <w:rsid w:val="00986FA0"/>
    <w:rsid w:val="00987011"/>
    <w:rsid w:val="00990DE2"/>
    <w:rsid w:val="00995194"/>
    <w:rsid w:val="009963E3"/>
    <w:rsid w:val="009C0860"/>
    <w:rsid w:val="009C64D6"/>
    <w:rsid w:val="009F60C3"/>
    <w:rsid w:val="00A07891"/>
    <w:rsid w:val="00A27FE0"/>
    <w:rsid w:val="00A526D3"/>
    <w:rsid w:val="00A52A25"/>
    <w:rsid w:val="00A63F7C"/>
    <w:rsid w:val="00AA330F"/>
    <w:rsid w:val="00AA4F80"/>
    <w:rsid w:val="00AC0F65"/>
    <w:rsid w:val="00AC305E"/>
    <w:rsid w:val="00AF3BE5"/>
    <w:rsid w:val="00B23CD3"/>
    <w:rsid w:val="00B44B0A"/>
    <w:rsid w:val="00B546CB"/>
    <w:rsid w:val="00B8756F"/>
    <w:rsid w:val="00B910EA"/>
    <w:rsid w:val="00B934BD"/>
    <w:rsid w:val="00BA1D74"/>
    <w:rsid w:val="00BA4737"/>
    <w:rsid w:val="00BC797A"/>
    <w:rsid w:val="00BD18F0"/>
    <w:rsid w:val="00BF3B91"/>
    <w:rsid w:val="00C17832"/>
    <w:rsid w:val="00C326C9"/>
    <w:rsid w:val="00C52D53"/>
    <w:rsid w:val="00C85910"/>
    <w:rsid w:val="00C94136"/>
    <w:rsid w:val="00D0605E"/>
    <w:rsid w:val="00D120A9"/>
    <w:rsid w:val="00D15A50"/>
    <w:rsid w:val="00D26C06"/>
    <w:rsid w:val="00D47B58"/>
    <w:rsid w:val="00D73DF9"/>
    <w:rsid w:val="00D93C33"/>
    <w:rsid w:val="00E26DA8"/>
    <w:rsid w:val="00E300EE"/>
    <w:rsid w:val="00E3625F"/>
    <w:rsid w:val="00E37CC1"/>
    <w:rsid w:val="00E64332"/>
    <w:rsid w:val="00E8799C"/>
    <w:rsid w:val="00E976A8"/>
    <w:rsid w:val="00EF24D8"/>
    <w:rsid w:val="00F104AB"/>
    <w:rsid w:val="00F33C6D"/>
    <w:rsid w:val="00F7353D"/>
    <w:rsid w:val="00F746B1"/>
    <w:rsid w:val="00FC3CEE"/>
    <w:rsid w:val="00F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853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B9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1B30B0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yylonly@gmail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ylonly/Library/Containers/com.microsoft.Word/Data/Library/Caches/1033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3B94ABADABEB409BB7C7D24A538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8DE88-C151-8548-81F9-60911B20C518}"/>
      </w:docPartPr>
      <w:docPartBody>
        <w:p w:rsidR="008369AC" w:rsidRDefault="00932C68" w:rsidP="00932C68">
          <w:pPr>
            <w:pStyle w:val="E03B94ABADABEB409BB7C7D24A53861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C68"/>
    <w:rsid w:val="001644F3"/>
    <w:rsid w:val="008369AC"/>
    <w:rsid w:val="00932C68"/>
    <w:rsid w:val="00D1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9AE15DAF6135438905F3341D3F21C3">
    <w:name w:val="E59AE15DAF6135438905F3341D3F21C3"/>
  </w:style>
  <w:style w:type="paragraph" w:customStyle="1" w:styleId="2EFFC2D2B5474142951E9D2A9A38B8C3">
    <w:name w:val="2EFFC2D2B5474142951E9D2A9A38B8C3"/>
  </w:style>
  <w:style w:type="paragraph" w:customStyle="1" w:styleId="3B06777B201AFE43B93BB3083BDEAC4A">
    <w:name w:val="3B06777B201AFE43B93BB3083BDEAC4A"/>
  </w:style>
  <w:style w:type="paragraph" w:customStyle="1" w:styleId="101944C77A215F43B418452BCDD25C12">
    <w:name w:val="101944C77A215F43B418452BCDD25C12"/>
  </w:style>
  <w:style w:type="paragraph" w:customStyle="1" w:styleId="294BFBBCA0CEA84F8C2425D918A5763F">
    <w:name w:val="294BFBBCA0CEA84F8C2425D918A5763F"/>
  </w:style>
  <w:style w:type="paragraph" w:customStyle="1" w:styleId="D3B504D962E7154A91C75F5A2764A784">
    <w:name w:val="D3B504D962E7154A91C75F5A2764A784"/>
  </w:style>
  <w:style w:type="paragraph" w:customStyle="1" w:styleId="4468688650CFC0488BFE2A023CF75E22">
    <w:name w:val="4468688650CFC0488BFE2A023CF75E22"/>
  </w:style>
  <w:style w:type="paragraph" w:customStyle="1" w:styleId="11E1EDCA9FF36A4DA063FB0767CAF58F">
    <w:name w:val="11E1EDCA9FF36A4DA063FB0767CAF58F"/>
  </w:style>
  <w:style w:type="paragraph" w:customStyle="1" w:styleId="4675CCCEE2470F4481F8BABD9F09E462">
    <w:name w:val="4675CCCEE2470F4481F8BABD9F09E462"/>
  </w:style>
  <w:style w:type="paragraph" w:customStyle="1" w:styleId="349C20E513DD96419AEEC7FBA42C8680">
    <w:name w:val="349C20E513DD96419AEEC7FBA42C8680"/>
  </w:style>
  <w:style w:type="paragraph" w:customStyle="1" w:styleId="9E6B9A2C5BB5CC4FAA63DF7E32E3BBF0">
    <w:name w:val="9E6B9A2C5BB5CC4FAA63DF7E32E3BBF0"/>
  </w:style>
  <w:style w:type="paragraph" w:customStyle="1" w:styleId="AA91FD8612435946BD0FA2B29BD45E19">
    <w:name w:val="AA91FD8612435946BD0FA2B29BD45E19"/>
  </w:style>
  <w:style w:type="paragraph" w:customStyle="1" w:styleId="5DA7E3C72E120D4C916A0CF8FEC8674F">
    <w:name w:val="5DA7E3C72E120D4C916A0CF8FEC8674F"/>
  </w:style>
  <w:style w:type="paragraph" w:customStyle="1" w:styleId="CF492FFF73700C4F9923D66F0A613AC1">
    <w:name w:val="CF492FFF73700C4F9923D66F0A613AC1"/>
  </w:style>
  <w:style w:type="paragraph" w:customStyle="1" w:styleId="E03B94ABADABEB409BB7C7D24A53861A">
    <w:name w:val="E03B94ABADABEB409BB7C7D24A53861A"/>
    <w:rsid w:val="00932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42</TotalTime>
  <Pages>3</Pages>
  <Words>619</Words>
  <Characters>3533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Yilong</dc:creator>
  <cp:keywords/>
  <dc:description/>
  <cp:lastModifiedBy>Yang Yilong</cp:lastModifiedBy>
  <cp:revision>172</cp:revision>
  <cp:lastPrinted>2016-08-15T09:17:00Z</cp:lastPrinted>
  <dcterms:created xsi:type="dcterms:W3CDTF">2016-08-15T08:30:00Z</dcterms:created>
  <dcterms:modified xsi:type="dcterms:W3CDTF">2016-09-25T07:42:00Z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